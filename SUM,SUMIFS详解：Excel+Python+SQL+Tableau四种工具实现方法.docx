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求和类函数SUM,SUMIFS详解：Excel+Python+SQL+Tableau四种工作实现方法：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摘要：求和函数是我们经常在用的，尤其是SUM,SUMIFS等函数，个人觉得SUMIFS的用法已经完整地包含了SUMIF函数，只学SUMIFS就可以，而这两种求和函数在EXCEL表格里,编程语言Python里,数据库语言SQL里，还有可视化软件Tableau里分别如何实现，我尽求详尽地写教程，演示数据只是极小的短短几行，实际中我们可能要处理百万，千万行甚至更多数据，而超过百万行以后EXCEL就明显力不从心了，因为首先行数在工作表里就装不下了，EXCEL格式.xlsx最多可以保存2的20次幂个行数（1048576行），2的14次幂个列数（16384列），超过这个量值的数据则会被EXCEL自动截断舍弃，所以在这种情况下我们处理大数据必然要用到后面的工具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本例要求：1求出每个人的总成绩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404225" cy="2686685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2按部门条件进行成绩汇总求和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399780" cy="1706245"/>
            <wp:effectExtent l="0" t="0" r="127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按部门条件+性别条件进行成绩汇总求和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397240" cy="1383665"/>
            <wp:effectExtent l="0" t="0" r="381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9724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到这里有同学可能会说这也太简单了吧，是的，万事都是从简单开始，高手也要经过简单这个过程才能成为高手不是</w:t>
      </w:r>
    </w:p>
    <w:p>
      <w:pPr>
        <w:numPr>
          <w:numId w:val="0"/>
        </w:num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一、Excel实现</w:t>
      </w:r>
    </w:p>
    <w:p>
      <w:pPr>
        <w:numPr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1直接在I2单元格输入公式：=SUM(E2:H2) 向下填充即可（快捷键操作：选中I2到I19单元格，按ALT + = 可以快速生成结果） 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397240" cy="3063240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3972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SUM()函数说明：sum单词就是总和的意思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SUM(number1,[number2],...)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这个函数里面的参数可以是一个单元格，也可以是一个序列，或者一个区域，参数最多可以指定255个，每个参数的值可以包含多个单元格的值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这个函数参数里面如果是文本或者逻辑值，会自动忽略也就是不做运算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例：我们对1,a,2 三个值在单元格里用=sum（A1:C1)进行求和，这个函数自动忽略里面值为字母的单元格,结果为3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4319905" cy="962025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如果写成=SUM(1,"a",2)这种形式则会报错，因为此时第二个参数并不是单元格引用，无法忽视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6334125" cy="11525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而如果我们用加号进行求和则会报错，字母a不能进行相加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586480" cy="1129030"/>
            <wp:effectExtent l="0" t="0" r="444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回到最前面：曾经我在一本比较有名的EXCEL书籍里看到作者曾见过有人这样写求和公式：=SUM(A1+B1+C1)，作者本人表示哭笑不得，其实我的观点倒是无可厚非，只要能达到正确的结果就行，毕竟我们不能要求每个职场人都成为EXCEL高手，可能没必要理解函数的原理等等，只要我们会用或者不咋会用但能得到想要的结果就可以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2单条件求和，有同学可能会想到用SUMIF函数，我的观点是直接PASS这个函数（不做介绍），主观上我认为这是一个鸡肋的函数，因为SUMIFS函数涵盖它并且更好用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在query1表B2单元格输入公式：=SUMIFS(成绩单!I:I,成绩单!C:C,A2)，下拉填充完成查询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395970" cy="2237105"/>
            <wp:effectExtent l="0" t="0" r="508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9597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SUMIFS多条件求和用法：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SUMIFS(sum_range, criteria_range1, criteria1, [criteria_range2, criteria2], ...)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必填的是3个参数，后面可以选填更多条件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一个参数：sum_range，要求和的单元格区域，这里我们直接选成绩表里的总成绩I列，有同学会问那假如原表里没有总成绩这列，可不可以选择E列到H列的整个数据区域，答案是不行的，这种的话需要用到另一个数组求和公式，后面会讲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397875" cy="2123440"/>
            <wp:effectExtent l="0" t="0" r="317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9787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第二个参数criteria_range1：criteria单词是条件的意思，这是条件区域1，也就是要查询的总成绩列所在表里面的条件列，我们是按部门进行求和，所以我们选择部门C列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第三个参数是criteria1，也就是条件1的意思，这里面我们选择query1表里面的A2列，也就是要查找求和的条件部门，其实这个条件是用的逻辑等于，B2单元格公式 = SUMIFS(成绩单!I:I,成绩单!C:C,A2) 等价于=SUMIFS(成绩单!I:I,成绩单!C:C,"=独立站")和=SUMIFS(成绩单!I:I,成绩单!C:C,"独立站")，这两种写法的结果是一样的，当然以此类推，还可以有不等于&lt;&gt;,大于条件&gt;，小于条件&lt;，大于等于条件&gt;=，小于等于条件&lt;=，通配符条件(*,?)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7743825" cy="1014730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4382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7729855" cy="1014730"/>
            <wp:effectExtent l="0" t="0" r="444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2985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3多条件查询求和：我们在C2单元格输入公式：=SUMIFS(成绩单!I:I,成绩单!C:C,A2,成绩单!B:B,B2)向下拉填充即可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7210425" cy="334835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这个查询里面我们多加了一个条件：性别，就是在前面三个参数的基础上，后面再加一个条件（两个参数），理论上这个可以无限进行增加条件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举几个多条件查询的例子: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：查询总成绩在700分及以上的同学的成绩并按部门进行求和，公式为：SUMIFS(成绩单!I:I,成绩单!I:I,"&gt;=700",成绩单!C:C,A2)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405495" cy="1952625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40549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只有华山派的岳灵珊考了721分，大于700，所以只有华山派有值，其他则为0</w:t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查询成绩表籍贯里有“南”字的同学的成绩并按部门进行求和：=SUMIFS(成绩单!I:I,成绩单!D:D,"*南*",成绩单!C:C,A2)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402955" cy="2097405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这里查询条件用了通配符*，即只要在籍贯这列里面出现‘南’字，我们则选取再按部门进行求和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7467600" cy="1066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如衡山派一共两个人，籍贯里面都有南字，成绩合计等于1111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3"/>
        </w:numPr>
        <w:ind w:leftChars="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PYTHON实现：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完整代码：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pandas as pd</w:t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#1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df = pd.read_excel("c:/study_note/xiao.xlsx",sheet_name = "成绩单")</w:t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#2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df['总成绩'] = df.sum(axis=1,numeric_only=True)</w:t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#3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df1 = df.groupby(["部门"])["总成绩"].sum()</w:t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#4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df2 = df[((df['部门']!='恒山派')&amp;(df['性别']=='男') | (df['部门']=='恒山派')&amp;(df['性别']=='女'))]</w:t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#5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df2 = df2.groupby(['部门','性别'])['总成绩'].sum()</w:t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#6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with pd.ExcelWriter("c:/study_note/xiao.xlsx",mode="a",engine="openpyxl") as writer:</w:t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#7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 df.to_excel(writer,sheet_name="成绩表2",index=False)</w:t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#8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 df1.to_excel(writer,sheet_name='query11')</w:t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#9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df2.to_excel(writer,sheet_name='query22')</w:t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#10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代码说明：这个代码还是用pandas库完成我们要查询的结果，以在原工作簿上新增加表的形式完成我们的工作，并没有修改原表中的数据</w:t>
      </w:r>
    </w:p>
    <w:p>
      <w:pPr>
        <w:widowControl w:val="0"/>
        <w:numPr>
          <w:ilvl w:val="0"/>
          <w:numId w:val="4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导入第三方模块pandas</w:t>
      </w:r>
    </w:p>
    <w:p>
      <w:pPr>
        <w:widowControl w:val="0"/>
        <w:numPr>
          <w:ilvl w:val="0"/>
          <w:numId w:val="4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读取成绩单表数据并保存在变量df中</w:t>
      </w:r>
    </w:p>
    <w:p>
      <w:pPr>
        <w:widowControl w:val="0"/>
        <w:numPr>
          <w:ilvl w:val="0"/>
          <w:numId w:val="4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进行求和并赋值操作，df.sum()函数表示对表进行求和，如果参数axis = 0，表示按列求和，求和的结果是把各科成绩向下相加，如下：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398510" cy="19240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985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所以我们这里要按行进行横向求和，所以参数axis =1 (axis英文是坐标轴的意思）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参数 numeric_only = True表示只对行里面的数值格式进行求和，而不对其他类型进行求和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行代码实现的是单条件求和，其中groupby函数叫作分组函数，这里相当于分组求和复合函数，先用groupby对整个数据进行按‘部门’进行分组，这时部门变为索引列，然后方括号["总成绩"]表示只取一列的数据，最后面是求和sum函数，表示以部门作为条件，取总成绩列的合计值，如下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404225" cy="1939290"/>
            <wp:effectExtent l="0" t="0" r="635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这个条件有点复杂，因为前面我是用EXCEL操作直接引用，没想到后面给自己挖了个坑，因为多条件求和的时候，指定的条件里是恒山派只取性别为女的，其他部门只选性别为男的，这行代码的结果就相当于进行了多条件筛选，如下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402320" cy="3611245"/>
            <wp:effectExtent l="0" t="0" r="8255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40232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&amp; 表示逻辑，|表求逻辑或，(df['部门']!='恒山派')&amp;(df['性别']=='男') 表求部门不等于恒山派且性别为男，(df['部门']=='恒山派')&amp;(df['性别']=='女'))]表示部门等于恒山派且性别为女，然后用|或这个条件把这两个条件进行’打包封装“传递给前面的变量df,所传递的参数值是布尔值，也就是TRUE 或者FALSE,如果是TRUE则进行选取，如果是FALSE则不选取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404225" cy="3248025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6表示对前一条进行多条件筛选后的数据进行多条件分组，第一个条件是部门，第二个条件是性别，除了在groupby()函数里面多了一个参数，其他的和前面单条件分组是完全一样的，结果如下：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399145" cy="1983740"/>
            <wp:effectExtent l="0" t="0" r="1905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39914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>7写入函数ExcelWriter,因为我们不改变原表，只是把新形成的表增加到原工作簿上，所以mode=”a”,增加模式，引擎用openpyxl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8-10:把用PYTHON得到的三个表数据增加写到EXCEL工作簿里面，sheet_name=””为新表的命名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运行结果：在xiao工作簿新增加3个表格（成绩表2，query11,query22)，即为我们要求的结果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402955" cy="2597150"/>
            <wp:effectExtent l="0" t="0" r="762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7629525" cy="2891155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382000" cy="3091180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到此python完成SUM求和，SUMIFS单条件求和，SUMIFS多条件求和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附：如果直接在原表上修改，如何用代码实现，个人是不建议初学者直接更改原来，因为难免</w:t>
      </w:r>
      <w:r>
        <w:rPr>
          <w:rFonts w:hint="default" w:ascii="微软雅黑" w:hAnsi="微软雅黑" w:eastAsia="微软雅黑" w:cs="微软雅黑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lang w:val="en-US" w:eastAsia="zh-CN"/>
        </w:rPr>
        <w:t>代码一乱，损失百万</w:t>
      </w:r>
      <w:r>
        <w:rPr>
          <w:rFonts w:hint="default" w:ascii="微软雅黑" w:hAnsi="微软雅黑" w:eastAsia="微软雅黑" w:cs="微软雅黑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lang w:val="en-US" w:eastAsia="zh-CN"/>
        </w:rPr>
        <w:t>，一定要事先做好表格备份，不然如果代码出现一点偏差，可能运行后原表数据就没了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本例代码如下：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pandas as pd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xlwings as xw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df = pd.read_excel("c:/study_note/xiao.xlsx",sheet_name = "成绩单")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df['总成绩'] = df.sum(axis=1,numeric_only=True)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df1 = df.groupby(["部门"])["总成绩"].sum()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df2 = df[((df['部门']!='恒山派')&amp;(df['性别']=='男') | (df['部门']=='恒山派')&amp;(df['性别']=='女'))]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df2 = df2.groupby(['部门','性别'])['总成绩'].sum()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app = xw.App(visible=False,add_book=False)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wb = app.books.open("c:/study_note/xiao.xlsx")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wb.sheets[1].range("I1").options(index=False).value = df['总成绩'] 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wb.sheets[2].range("A1").options(index=True).value = df1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wb.sheets[3].range("A1").options(index=True).value = df2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wb.save("c:/study_note/xiao.xlsx")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wb.close()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app.quit()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404225" cy="2528570"/>
            <wp:effectExtent l="0" t="0" r="6350" b="508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代码说明：这里面是用第三方模块xlwings实现修改原表，它是一个专门处理EXCEL的python第三方库，wings是翅膀的意思，xl代表表格，这个库名本义可能就是让表格飞起来，看这个官方logo很明显是这个意思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619500" cy="1152525"/>
            <wp:effectExtent l="0" t="0" r="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这个库的作者还写了一本excel + python的书籍，非常推荐大家可以看一看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我们直接从第8行代码说：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8表示启动EXCEL程序，</w:t>
      </w:r>
      <w:r>
        <w:rPr>
          <w:rFonts w:hint="eastAsia" w:ascii="微软雅黑" w:hAnsi="微软雅黑" w:eastAsia="微软雅黑" w:cs="微软雅黑"/>
          <w:lang w:val="en-US" w:eastAsia="zh-CN"/>
        </w:rPr>
        <w:t>visible=False,</w:t>
      </w:r>
      <w:r>
        <w:rPr>
          <w:rFonts w:hint="eastAsia" w:ascii="微软雅黑" w:hAnsi="微软雅黑" w:eastAsia="微软雅黑" w:cs="微软雅黑"/>
          <w:lang w:val="en-US" w:eastAsia="zh-CN"/>
        </w:rPr>
        <w:t>表示在后台运行，不在前台显示，,</w:t>
      </w:r>
      <w:r>
        <w:rPr>
          <w:rFonts w:hint="eastAsia" w:ascii="微软雅黑" w:hAnsi="微软雅黑" w:eastAsia="微软雅黑" w:cs="微软雅黑"/>
          <w:lang w:val="en-US" w:eastAsia="zh-CN"/>
        </w:rPr>
        <w:t>add_book=False</w:t>
      </w:r>
      <w:r>
        <w:rPr>
          <w:rFonts w:hint="eastAsia" w:ascii="微软雅黑" w:hAnsi="微软雅黑" w:eastAsia="微软雅黑" w:cs="微软雅黑"/>
          <w:lang w:val="en-US" w:eastAsia="zh-CN"/>
        </w:rPr>
        <w:t>表示不新建工作簿</w:t>
      </w:r>
    </w:p>
    <w:p>
      <w:pPr>
        <w:widowControl w:val="0"/>
        <w:numPr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9打开工作簿xiao.xlsx,并把这个打开的工作簿对象赋值给变量wb，如下图，可以看到这个变量代表什么：</w:t>
      </w:r>
    </w:p>
    <w:p>
      <w:pPr>
        <w:widowControl w:val="0"/>
        <w:numPr>
          <w:numId w:val="0"/>
        </w:numPr>
        <w:jc w:val="both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398510" cy="2399665"/>
            <wp:effectExtent l="0" t="0" r="2540" b="635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3985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>10.</w:t>
      </w:r>
      <w:r>
        <w:rPr>
          <w:rFonts w:hint="eastAsia" w:ascii="微软雅黑" w:hAnsi="微软雅黑" w:eastAsia="微软雅黑" w:cs="微软雅黑"/>
          <w:lang w:val="en-US" w:eastAsia="zh-CN"/>
        </w:rPr>
        <w:t>wb.sheets[1]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这个表示工作簿wb里面的第二个表格，从左到右，我们这里取成绩单表，排在工作表里面第二个，同理后面两行代码表示第3个，第4个的意思，range("I1")表示要修改表数据的区域，如果改的是一个区域，则从最左上角向下和向右进行填充，这里我们选I1单元格，是对应取总成绩那列的首个单元格，options(index=False)这个选项参数是忽略索引的意思，如果不忽略的话，修改进来就会把数据里面的默认索引编号也带进来，如下图，最后.value 就是默认赋值语法，最终的结果是把df['总成绩'] 这一列值写入到第二个表里的从I1单元格开始向下的列里面</w:t>
      </w:r>
    </w:p>
    <w:p>
      <w:pPr>
        <w:widowControl w:val="0"/>
        <w:numPr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397875" cy="1863090"/>
            <wp:effectExtent l="0" t="0" r="3175" b="381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397875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代码同第10行的用法一样，唯一不同的是这里参数options(index=True)表示取索引的意思，因为这个赋值的数据源是由函数GROUPBY生成的数据，前面的条件会作为索引列显示，如下图，所以我们需要这个索引列作为我们的查询结果，还有一种方法就是参数依旧不选索引，先把数据源里的索引进行还原为普通列，麻烦一点，实现结果一样</w:t>
      </w:r>
    </w:p>
    <w:p>
      <w:pPr>
        <w:widowControl w:val="0"/>
        <w:numPr>
          <w:numId w:val="0"/>
        </w:numPr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399780" cy="2736215"/>
            <wp:effectExtent l="0" t="0" r="1270" b="698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12代码作用同第11行</w:t>
      </w:r>
    </w:p>
    <w:p>
      <w:pPr>
        <w:widowControl w:val="0"/>
        <w:numPr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13保存工作簿到指定路径和指定名称，相当于在EXCEL界面点保存按钮</w:t>
      </w:r>
    </w:p>
    <w:p>
      <w:pPr>
        <w:widowControl w:val="0"/>
        <w:numPr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14关闭工作簿</w:t>
      </w:r>
    </w:p>
    <w:p>
      <w:pPr>
        <w:widowControl w:val="0"/>
        <w:numPr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15退出EXCEL程序</w:t>
      </w:r>
    </w:p>
    <w:p>
      <w:pPr>
        <w:widowControl w:val="0"/>
        <w:numPr>
          <w:numId w:val="0"/>
        </w:numPr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SQL实现方法：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首先我们把成绩单这个表在数据库里进行创建：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CREATE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TABLE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score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(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姓名 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FFFFFF"/>
        </w:rPr>
        <w:t>VARCHAR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(</w:t>
      </w:r>
      <w:r>
        <w:rPr>
          <w:rFonts w:hint="eastAsia" w:ascii="微软雅黑" w:hAnsi="微软雅黑" w:eastAsia="微软雅黑" w:cs="微软雅黑"/>
          <w:color w:val="0000FF"/>
          <w:sz w:val="20"/>
          <w:szCs w:val="20"/>
          <w:shd w:val="clear" w:fill="FFFFFF"/>
        </w:rPr>
        <w:t>5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),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性别 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FFFFFF"/>
        </w:rPr>
        <w:t>CHAR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(</w:t>
      </w:r>
      <w:r>
        <w:rPr>
          <w:rFonts w:hint="eastAsia" w:ascii="微软雅黑" w:hAnsi="微软雅黑" w:eastAsia="微软雅黑" w:cs="微软雅黑"/>
          <w:color w:val="0000FF"/>
          <w:sz w:val="20"/>
          <w:szCs w:val="20"/>
          <w:shd w:val="clear" w:fill="FFFFFF"/>
        </w:rPr>
        <w:t>1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),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部门 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FFFFFF"/>
        </w:rPr>
        <w:t>VARCHAR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(</w:t>
      </w:r>
      <w:r>
        <w:rPr>
          <w:rFonts w:hint="eastAsia" w:ascii="微软雅黑" w:hAnsi="微软雅黑" w:eastAsia="微软雅黑" w:cs="微软雅黑"/>
          <w:color w:val="0000FF"/>
          <w:sz w:val="20"/>
          <w:szCs w:val="20"/>
          <w:shd w:val="clear" w:fill="FFFFFF"/>
        </w:rPr>
        <w:t>4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),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籍贯 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FFFFFF"/>
        </w:rPr>
        <w:t>VARCHAR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(</w:t>
      </w:r>
      <w:r>
        <w:rPr>
          <w:rFonts w:hint="eastAsia" w:ascii="微软雅黑" w:hAnsi="微软雅黑" w:eastAsia="微软雅黑" w:cs="微软雅黑"/>
          <w:color w:val="0000FF"/>
          <w:sz w:val="20"/>
          <w:szCs w:val="20"/>
          <w:shd w:val="clear" w:fill="FFFFFF"/>
        </w:rPr>
        <w:t>8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),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语文 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FFFFFF"/>
        </w:rPr>
        <w:t>INT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,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数学 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FFFFFF"/>
        </w:rPr>
        <w:t>INT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,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综合 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FFFFFF"/>
        </w:rPr>
        <w:t>INT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,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英语 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FFFFFF"/>
        </w:rPr>
        <w:t>INT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,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总成绩 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FFFFFF"/>
        </w:rPr>
        <w:t>INT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)</w:t>
      </w:r>
      <w:r>
        <w:rPr>
          <w:rFonts w:hint="eastAsia" w:ascii="微软雅黑" w:hAnsi="微软雅黑" w:eastAsia="微软雅黑" w:cs="微软雅黑"/>
          <w:color w:val="FF0000"/>
          <w:sz w:val="20"/>
          <w:szCs w:val="20"/>
          <w:shd w:val="clear" w:fill="FFFFFF"/>
        </w:rPr>
        <w:t>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然后用图形化界面把EXCEL里的原始数据导入进数据库里，得到如下结果：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397240" cy="2698750"/>
            <wp:effectExtent l="0" t="0" r="381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9724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总成绩即为我们要求和的区域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然后再创建两个条件求和的表格，分别命名为query2,query3,代码如下：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CREATE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TABLE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query2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(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部门 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FFFFFF"/>
        </w:rPr>
        <w:t>VARCHAR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(</w:t>
      </w:r>
      <w:r>
        <w:rPr>
          <w:rFonts w:hint="eastAsia" w:ascii="微软雅黑" w:hAnsi="微软雅黑" w:eastAsia="微软雅黑" w:cs="微软雅黑"/>
          <w:color w:val="0000FF"/>
          <w:sz w:val="20"/>
          <w:szCs w:val="20"/>
          <w:shd w:val="clear" w:fill="FFFFFF"/>
        </w:rPr>
        <w:t>4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),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总成绩 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FFFFFF"/>
        </w:rPr>
        <w:t>INT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color w:val="FF0000"/>
          <w:sz w:val="20"/>
          <w:szCs w:val="20"/>
          <w:shd w:val="clear" w:fill="FFFFFF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)</w:t>
      </w:r>
      <w:r>
        <w:rPr>
          <w:rFonts w:hint="eastAsia" w:ascii="微软雅黑" w:hAnsi="微软雅黑" w:eastAsia="微软雅黑" w:cs="微软雅黑"/>
          <w:color w:val="FF0000"/>
          <w:sz w:val="20"/>
          <w:szCs w:val="20"/>
          <w:shd w:val="clear" w:fill="FFFFFF"/>
        </w:rPr>
        <w:t>;</w:t>
      </w:r>
    </w:p>
    <w:p>
      <w:pPr>
        <w:pStyle w:val="2"/>
        <w:keepNext w:val="0"/>
        <w:keepLines w:val="0"/>
        <w:widowControl/>
        <w:suppressLineNumbers w:val="0"/>
        <w:shd w:val="clear" w:fill="E8F2FE"/>
        <w:rPr>
          <w:rFonts w:hint="eastAsia" w:ascii="微软雅黑" w:hAnsi="微软雅黑" w:eastAsia="微软雅黑" w:cs="微软雅黑"/>
          <w:color w:val="FF0000"/>
          <w:sz w:val="20"/>
          <w:szCs w:val="20"/>
          <w:shd w:val="clear" w:fill="FFFFFF"/>
        </w:rPr>
      </w:pP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E8F2FE"/>
        </w:rPr>
        <w:t>INSERT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E8F2FE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E8F2FE"/>
        </w:rPr>
        <w:t>INTO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E8F2FE"/>
        </w:rPr>
        <w:t xml:space="preserve"> query2 部门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E8F2FE"/>
        </w:rPr>
        <w:t>SELECT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E8F2FE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E8F2FE"/>
        </w:rPr>
        <w:t>DISTINCT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E8F2FE"/>
        </w:rPr>
        <w:t xml:space="preserve"> 部门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E8F2FE"/>
        </w:rPr>
        <w:t>FROM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E8F2FE"/>
        </w:rPr>
        <w:t xml:space="preserve"> score</w:t>
      </w:r>
      <w:r>
        <w:rPr>
          <w:rFonts w:hint="eastAsia" w:ascii="微软雅黑" w:hAnsi="微软雅黑" w:eastAsia="微软雅黑" w:cs="微软雅黑"/>
          <w:color w:val="FF0000"/>
          <w:sz w:val="20"/>
          <w:szCs w:val="20"/>
          <w:shd w:val="clear" w:fill="E8F2FE"/>
        </w:rPr>
        <w:t>;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CREATE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TABLE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query3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(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部门 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FFFFFF"/>
        </w:rPr>
        <w:t>VARCHAR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(</w:t>
      </w:r>
      <w:r>
        <w:rPr>
          <w:rFonts w:hint="eastAsia" w:ascii="微软雅黑" w:hAnsi="微软雅黑" w:eastAsia="微软雅黑" w:cs="微软雅黑"/>
          <w:color w:val="0000FF"/>
          <w:sz w:val="20"/>
          <w:szCs w:val="20"/>
          <w:shd w:val="clear" w:fill="FFFFFF"/>
        </w:rPr>
        <w:t>4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),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性别 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FFFFFF"/>
        </w:rPr>
        <w:t>CHAR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(</w:t>
      </w:r>
      <w:r>
        <w:rPr>
          <w:rFonts w:hint="eastAsia" w:ascii="微软雅黑" w:hAnsi="微软雅黑" w:eastAsia="微软雅黑" w:cs="微软雅黑"/>
          <w:color w:val="0000FF"/>
          <w:sz w:val="20"/>
          <w:szCs w:val="20"/>
          <w:shd w:val="clear" w:fill="FFFFFF"/>
        </w:rPr>
        <w:t>1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),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总成绩 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FFFFFF"/>
        </w:rPr>
        <w:t>INT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color w:val="FF0000"/>
          <w:sz w:val="20"/>
          <w:szCs w:val="20"/>
          <w:shd w:val="clear" w:fill="FFFFFF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)</w:t>
      </w:r>
      <w:r>
        <w:rPr>
          <w:rFonts w:hint="eastAsia" w:ascii="微软雅黑" w:hAnsi="微软雅黑" w:eastAsia="微软雅黑" w:cs="微软雅黑"/>
          <w:color w:val="FF0000"/>
          <w:sz w:val="20"/>
          <w:szCs w:val="20"/>
          <w:shd w:val="clear" w:fill="FFFFFF"/>
        </w:rPr>
        <w:t>;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INSERT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INTO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query3 (部门,性别) 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SELECT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DISTINCT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部门,性别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FROM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score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WHERE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(部门=</w:t>
      </w:r>
      <w:r>
        <w:rPr>
          <w:rFonts w:hint="eastAsia" w:ascii="微软雅黑" w:hAnsi="微软雅黑" w:eastAsia="微软雅黑" w:cs="微软雅黑"/>
          <w:color w:val="008000"/>
          <w:sz w:val="20"/>
          <w:szCs w:val="20"/>
          <w:shd w:val="clear" w:fill="FFFFFF"/>
        </w:rPr>
        <w:t>'恒山派'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AND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性别=</w:t>
      </w:r>
      <w:r>
        <w:rPr>
          <w:rFonts w:hint="eastAsia" w:ascii="微软雅黑" w:hAnsi="微软雅黑" w:eastAsia="微软雅黑" w:cs="微软雅黑"/>
          <w:color w:val="008000"/>
          <w:sz w:val="20"/>
          <w:szCs w:val="20"/>
          <w:shd w:val="clear" w:fill="FFFFFF"/>
        </w:rPr>
        <w:t>'女'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)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OR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( 部门!=</w:t>
      </w:r>
      <w:r>
        <w:rPr>
          <w:rFonts w:hint="eastAsia" w:ascii="微软雅黑" w:hAnsi="微软雅黑" w:eastAsia="微软雅黑" w:cs="微软雅黑"/>
          <w:color w:val="008000"/>
          <w:sz w:val="20"/>
          <w:szCs w:val="20"/>
          <w:shd w:val="clear" w:fill="FFFFFF"/>
        </w:rPr>
        <w:t>'恒山派'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AND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性别=</w:t>
      </w:r>
      <w:r>
        <w:rPr>
          <w:rFonts w:hint="eastAsia" w:ascii="微软雅黑" w:hAnsi="微软雅黑" w:eastAsia="微软雅黑" w:cs="微软雅黑"/>
          <w:color w:val="000080"/>
          <w:sz w:val="20"/>
          <w:szCs w:val="20"/>
          <w:shd w:val="clear" w:fill="FFFFFF"/>
        </w:rPr>
        <w:t>"男"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)</w:t>
      </w:r>
      <w:r>
        <w:rPr>
          <w:rFonts w:hint="eastAsia" w:ascii="微软雅黑" w:hAnsi="微软雅黑" w:eastAsia="微软雅黑" w:cs="微软雅黑"/>
          <w:color w:val="FF0000"/>
          <w:sz w:val="20"/>
          <w:szCs w:val="20"/>
          <w:shd w:val="clear" w:fill="FFFFFF"/>
        </w:rPr>
        <w:t>;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color w:val="FF0000"/>
          <w:sz w:val="20"/>
          <w:szCs w:val="20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0"/>
          <w:szCs w:val="20"/>
          <w:shd w:val="clear" w:fill="FFFFFF"/>
          <w:lang w:val="en-US" w:eastAsia="zh-CN"/>
        </w:rPr>
        <w:t>得到如下两张表：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7229475" cy="20002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7324725" cy="2062480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空白区域即为我们要填入的条件求和区域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E8F2FE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1按行求和代码：完成总成绩求和</w:t>
      </w:r>
    </w:p>
    <w:p>
      <w:pPr>
        <w:pStyle w:val="2"/>
        <w:keepNext w:val="0"/>
        <w:keepLines w:val="0"/>
        <w:widowControl/>
        <w:suppressLineNumbers w:val="0"/>
        <w:shd w:val="clear" w:fill="E8F2FE"/>
        <w:rPr>
          <w:rFonts w:hint="eastAsia" w:ascii="微软雅黑" w:hAnsi="微软雅黑" w:eastAsia="微软雅黑" w:cs="微软雅黑"/>
          <w:color w:val="FF0000"/>
          <w:sz w:val="20"/>
          <w:szCs w:val="20"/>
          <w:shd w:val="clear" w:fill="E8F2FE"/>
        </w:rPr>
      </w:pP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E8F2FE"/>
        </w:rPr>
        <w:t>UPDATE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E8F2FE"/>
        </w:rPr>
        <w:t xml:space="preserve"> score 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E8F2FE"/>
        </w:rPr>
        <w:t>SET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E8F2FE"/>
        </w:rPr>
        <w:t xml:space="preserve"> 总成绩 = 语文+数学+综合+英语</w:t>
      </w:r>
      <w:r>
        <w:rPr>
          <w:rFonts w:hint="eastAsia" w:ascii="微软雅黑" w:hAnsi="微软雅黑" w:eastAsia="微软雅黑" w:cs="微软雅黑"/>
          <w:color w:val="FF0000"/>
          <w:sz w:val="20"/>
          <w:szCs w:val="20"/>
          <w:shd w:val="clear" w:fill="E8F2FE"/>
        </w:rPr>
        <w:t>;</w:t>
      </w:r>
    </w:p>
    <w:p>
      <w:pPr>
        <w:pStyle w:val="2"/>
        <w:keepNext w:val="0"/>
        <w:keepLines w:val="0"/>
        <w:widowControl/>
        <w:suppressLineNumbers w:val="0"/>
        <w:shd w:val="clear" w:fill="E8F2FE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402955" cy="3688080"/>
            <wp:effectExtent l="0" t="0" r="7620" b="762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E8F2FE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第二问题：单条件求和代码：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E8F2FE"/>
        </w:rPr>
        <w:t>SELECT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E8F2FE"/>
        </w:rPr>
        <w:t xml:space="preserve"> 部门,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E8F2FE"/>
        </w:rPr>
        <w:t>SUM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E8F2FE"/>
        </w:rPr>
        <w:t xml:space="preserve">(总成绩)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E8F2FE"/>
        </w:rPr>
        <w:t>FROM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E8F2FE"/>
        </w:rPr>
        <w:t xml:space="preserve"> score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E8F2FE"/>
        </w:rPr>
        <w:t>GROUP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E8F2FE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E8F2FE"/>
        </w:rPr>
        <w:t>BY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E8F2FE"/>
        </w:rPr>
        <w:t xml:space="preserve"> 部门</w:t>
      </w:r>
      <w:r>
        <w:rPr>
          <w:rFonts w:hint="eastAsia" w:ascii="微软雅黑" w:hAnsi="微软雅黑" w:eastAsia="微软雅黑" w:cs="微软雅黑"/>
          <w:color w:val="FF0000"/>
          <w:sz w:val="20"/>
          <w:szCs w:val="20"/>
          <w:shd w:val="clear" w:fill="E8F2FE"/>
        </w:rPr>
        <w:t>;</w:t>
      </w:r>
    </w:p>
    <w:p>
      <w:pPr>
        <w:pStyle w:val="2"/>
        <w:keepNext w:val="0"/>
        <w:keepLines w:val="0"/>
        <w:widowControl/>
        <w:suppressLineNumbers w:val="0"/>
        <w:shd w:val="clear" w:fill="E8F2FE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7196455" cy="2748280"/>
            <wp:effectExtent l="0" t="0" r="4445" b="444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E8F2FE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先将这个查询结果保存到一个临时表，然后用代码更新到我们的查询表query2里面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CREATE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TABLE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temp1 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(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部门 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FFFFFF"/>
        </w:rPr>
        <w:t>VARCHAR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(</w:t>
      </w:r>
      <w:r>
        <w:rPr>
          <w:rFonts w:hint="eastAsia" w:ascii="微软雅黑" w:hAnsi="微软雅黑" w:eastAsia="微软雅黑" w:cs="微软雅黑"/>
          <w:color w:val="0000FF"/>
          <w:sz w:val="20"/>
          <w:szCs w:val="20"/>
          <w:shd w:val="clear" w:fill="FFFFFF"/>
        </w:rPr>
        <w:t>4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),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总成绩 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FFFFFF"/>
        </w:rPr>
        <w:t>INT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>)</w:t>
      </w:r>
      <w:r>
        <w:rPr>
          <w:rFonts w:hint="eastAsia" w:ascii="微软雅黑" w:hAnsi="微软雅黑" w:eastAsia="微软雅黑" w:cs="微软雅黑"/>
          <w:color w:val="FF0000"/>
          <w:sz w:val="20"/>
          <w:szCs w:val="20"/>
          <w:shd w:val="clear" w:fill="FFFFFF"/>
        </w:rPr>
        <w:t>;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SELECT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*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FROM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temp1 </w:t>
      </w:r>
      <w:r>
        <w:rPr>
          <w:rFonts w:hint="eastAsia" w:ascii="微软雅黑" w:hAnsi="微软雅黑" w:eastAsia="微软雅黑" w:cs="微软雅黑"/>
          <w:color w:val="FF0000"/>
          <w:sz w:val="20"/>
          <w:szCs w:val="20"/>
          <w:shd w:val="clear" w:fill="FFFFFF"/>
        </w:rPr>
        <w:t>;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INSERT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INTO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temp1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SELECT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部门,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FFFFFF"/>
        </w:rPr>
        <w:t>SUM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(总成绩)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FROM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score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GROUP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BY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部门</w:t>
      </w:r>
      <w:r>
        <w:rPr>
          <w:rFonts w:hint="eastAsia" w:ascii="微软雅黑" w:hAnsi="微软雅黑" w:eastAsia="微软雅黑" w:cs="微软雅黑"/>
          <w:color w:val="FF0000"/>
          <w:sz w:val="20"/>
          <w:szCs w:val="20"/>
          <w:shd w:val="clear" w:fill="FFFFFF"/>
        </w:rPr>
        <w:t>;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UPDATE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query2,temp1 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FFFFFF"/>
        </w:rPr>
        <w:t>SET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query2.总成绩 = temp1.总成绩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WHERE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query2.部门 = temp1.部门</w:t>
      </w:r>
      <w:r>
        <w:rPr>
          <w:rFonts w:hint="eastAsia" w:ascii="微软雅黑" w:hAnsi="微软雅黑" w:eastAsia="微软雅黑" w:cs="微软雅黑"/>
          <w:color w:val="FF0000"/>
          <w:sz w:val="20"/>
          <w:szCs w:val="20"/>
          <w:shd w:val="clear" w:fill="FFFFFF"/>
        </w:rPr>
        <w:t>;</w:t>
      </w:r>
    </w:p>
    <w:p>
      <w:pPr>
        <w:pStyle w:val="2"/>
        <w:keepNext w:val="0"/>
        <w:keepLines w:val="0"/>
        <w:widowControl/>
        <w:suppressLineNumbers w:val="0"/>
        <w:shd w:val="clear" w:fill="E8F2FE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E8F2FE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第三个问题：多条件求和,代码：</w:t>
      </w:r>
    </w:p>
    <w:p>
      <w:pPr>
        <w:pStyle w:val="2"/>
        <w:keepNext w:val="0"/>
        <w:keepLines w:val="0"/>
        <w:widowControl/>
        <w:suppressLineNumbers w:val="0"/>
        <w:shd w:val="clear" w:fill="E8F2FE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E8F2FE"/>
        </w:rPr>
        <w:t>SELECT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E8F2FE"/>
        </w:rPr>
        <w:t xml:space="preserve"> 部门,性别,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E8F2FE"/>
        </w:rPr>
        <w:t>SUM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E8F2FE"/>
        </w:rPr>
        <w:t xml:space="preserve">(总成绩)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E8F2FE"/>
        </w:rPr>
        <w:t>FROM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E8F2FE"/>
        </w:rPr>
        <w:t xml:space="preserve"> score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E8F2FE"/>
        </w:rPr>
        <w:t>GROUP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E8F2FE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E8F2FE"/>
        </w:rPr>
        <w:t>BY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E8F2FE"/>
        </w:rPr>
        <w:t xml:space="preserve"> 部门,性别</w:t>
      </w:r>
      <w:r>
        <w:rPr>
          <w:rFonts w:hint="eastAsia" w:ascii="微软雅黑" w:hAnsi="微软雅黑" w:eastAsia="微软雅黑" w:cs="微软雅黑"/>
          <w:color w:val="FF0000"/>
          <w:sz w:val="20"/>
          <w:szCs w:val="20"/>
          <w:shd w:val="clear" w:fill="E8F2FE"/>
        </w:rPr>
        <w:t>;</w:t>
      </w:r>
    </w:p>
    <w:p>
      <w:pPr>
        <w:pStyle w:val="2"/>
        <w:keepNext w:val="0"/>
        <w:keepLines w:val="0"/>
        <w:widowControl/>
        <w:suppressLineNumbers w:val="0"/>
        <w:shd w:val="clear" w:fill="E8F2FE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7181850" cy="2647950"/>
            <wp:effectExtent l="0" t="0" r="0" b="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E8F2FE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我们把这个结果保存到query3表里面，用取巧的办法可以把其他两个门派里面的性别为女的行删除即可，或者把查询结果保存到一个临时表，然后用UPDATE把值更新到query3表</w:t>
      </w:r>
    </w:p>
    <w:p>
      <w:pPr>
        <w:pStyle w:val="2"/>
        <w:keepNext w:val="0"/>
        <w:keepLines w:val="0"/>
        <w:widowControl/>
        <w:suppressLineNumbers w:val="0"/>
        <w:shd w:val="clear" w:fill="E8F2FE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代码：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u w:val="single"/>
          <w:shd w:val="clear" w:fill="FFFFFF"/>
        </w:rPr>
        <w:t>CREATE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u w:val="single"/>
          <w:shd w:val="clear" w:fill="FFFFFF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u w:val="single"/>
          <w:shd w:val="clear" w:fill="FFFFFF"/>
        </w:rPr>
        <w:t>TABLE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u w:val="single"/>
          <w:shd w:val="clear" w:fill="FFFFFF"/>
        </w:rPr>
        <w:t xml:space="preserve"> temp2 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u w:val="single"/>
          <w:shd w:val="clear" w:fill="FFFFFF"/>
        </w:rPr>
        <w:t>(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u w:val="single"/>
          <w:shd w:val="clear" w:fill="FFFFFF"/>
        </w:rPr>
        <w:t xml:space="preserve">部门 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u w:val="single"/>
          <w:shd w:val="clear" w:fill="FFFFFF"/>
        </w:rPr>
        <w:t>VARCHAR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u w:val="single"/>
          <w:shd w:val="clear" w:fill="FFFFFF"/>
        </w:rPr>
        <w:t>(</w:t>
      </w:r>
      <w:r>
        <w:rPr>
          <w:rFonts w:hint="eastAsia" w:ascii="微软雅黑" w:hAnsi="微软雅黑" w:eastAsia="微软雅黑" w:cs="微软雅黑"/>
          <w:color w:val="0000FF"/>
          <w:sz w:val="20"/>
          <w:szCs w:val="20"/>
          <w:u w:val="single"/>
          <w:shd w:val="clear" w:fill="FFFFFF"/>
        </w:rPr>
        <w:t>4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u w:val="single"/>
          <w:shd w:val="clear" w:fill="FFFFFF"/>
        </w:rPr>
        <w:t>),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u w:val="single"/>
          <w:shd w:val="clear" w:fill="FFFFFF"/>
        </w:rPr>
        <w:t xml:space="preserve">性别 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u w:val="single"/>
          <w:shd w:val="clear" w:fill="FFFFFF"/>
        </w:rPr>
        <w:t>CHAR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u w:val="single"/>
          <w:shd w:val="clear" w:fill="FFFFFF"/>
        </w:rPr>
        <w:t>(</w:t>
      </w:r>
      <w:r>
        <w:rPr>
          <w:rFonts w:hint="eastAsia" w:ascii="微软雅黑" w:hAnsi="微软雅黑" w:eastAsia="微软雅黑" w:cs="微软雅黑"/>
          <w:color w:val="0000FF"/>
          <w:sz w:val="20"/>
          <w:szCs w:val="20"/>
          <w:u w:val="single"/>
          <w:shd w:val="clear" w:fill="FFFFFF"/>
        </w:rPr>
        <w:t>1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u w:val="single"/>
          <w:shd w:val="clear" w:fill="FFFFFF"/>
        </w:rPr>
        <w:t>),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u w:val="single"/>
          <w:shd w:val="clear" w:fill="FFFFFF"/>
        </w:rPr>
        <w:t xml:space="preserve">总成绩 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u w:val="single"/>
          <w:shd w:val="clear" w:fill="FFFFFF"/>
        </w:rPr>
        <w:t>INT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u w:val="single"/>
          <w:shd w:val="clear" w:fill="FFFFFF"/>
        </w:rPr>
        <w:t>)</w:t>
      </w:r>
      <w:r>
        <w:rPr>
          <w:rFonts w:hint="eastAsia" w:ascii="微软雅黑" w:hAnsi="微软雅黑" w:eastAsia="微软雅黑" w:cs="微软雅黑"/>
          <w:color w:val="FF0000"/>
          <w:sz w:val="20"/>
          <w:szCs w:val="20"/>
          <w:u w:val="single"/>
          <w:shd w:val="clear" w:fill="FFFFFF"/>
        </w:rPr>
        <w:t>;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INSERT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INTO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temp2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SELECT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部门,性别,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FFFFFF"/>
        </w:rPr>
        <w:t>SUM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(总成绩)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FROM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score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GROUP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BY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部门,性别</w:t>
      </w:r>
      <w:r>
        <w:rPr>
          <w:rFonts w:hint="eastAsia" w:ascii="微软雅黑" w:hAnsi="微软雅黑" w:eastAsia="微软雅黑" w:cs="微软雅黑"/>
          <w:color w:val="FF0000"/>
          <w:sz w:val="20"/>
          <w:szCs w:val="20"/>
          <w:shd w:val="clear" w:fill="FFFFFF"/>
        </w:rPr>
        <w:t>;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UPDATE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query3,temp2 </w:t>
      </w:r>
      <w:r>
        <w:rPr>
          <w:rFonts w:hint="eastAsia" w:ascii="微软雅黑" w:hAnsi="微软雅黑" w:eastAsia="微软雅黑" w:cs="微软雅黑"/>
          <w:b/>
          <w:bCs/>
          <w:color w:val="000080"/>
          <w:sz w:val="20"/>
          <w:szCs w:val="20"/>
          <w:shd w:val="clear" w:fill="FFFFFF"/>
        </w:rPr>
        <w:t>SET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query3.总成绩 = temp2.总成绩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WHERE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query3.部门 = temp2.部门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AND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query3.性别 = temp2.性别</w:t>
      </w:r>
      <w:r>
        <w:rPr>
          <w:rFonts w:hint="eastAsia" w:ascii="微软雅黑" w:hAnsi="微软雅黑" w:eastAsia="微软雅黑" w:cs="微软雅黑"/>
          <w:color w:val="FF0000"/>
          <w:sz w:val="20"/>
          <w:szCs w:val="20"/>
          <w:shd w:val="clear" w:fill="FFFFFF"/>
        </w:rPr>
        <w:t>;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SELECT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* </w:t>
      </w:r>
      <w:r>
        <w:rPr>
          <w:rFonts w:hint="eastAsia" w:ascii="微软雅黑" w:hAnsi="微软雅黑" w:eastAsia="微软雅黑" w:cs="微软雅黑"/>
          <w:b/>
          <w:bCs/>
          <w:color w:val="800000"/>
          <w:sz w:val="20"/>
          <w:szCs w:val="20"/>
          <w:shd w:val="clear" w:fill="FFFFFF"/>
        </w:rPr>
        <w:t>FROM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shd w:val="clear" w:fill="FFFFFF"/>
        </w:rPr>
        <w:t xml:space="preserve"> query3</w:t>
      </w:r>
      <w:r>
        <w:rPr>
          <w:rFonts w:hint="eastAsia" w:ascii="微软雅黑" w:hAnsi="微软雅黑" w:eastAsia="微软雅黑" w:cs="微软雅黑"/>
          <w:color w:val="FF0000"/>
          <w:sz w:val="20"/>
          <w:szCs w:val="20"/>
          <w:shd w:val="clear" w:fill="FFFFFF"/>
        </w:rPr>
        <w:t>;</w:t>
      </w:r>
    </w:p>
    <w:p>
      <w:pPr>
        <w:pStyle w:val="2"/>
        <w:keepNext w:val="0"/>
        <w:keepLines w:val="0"/>
        <w:widowControl/>
        <w:suppressLineNumbers w:val="0"/>
        <w:shd w:val="clear" w:fill="E8F2FE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7129780" cy="2243455"/>
            <wp:effectExtent l="0" t="0" r="4445" b="444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2978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E8F2FE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至此，SQL完成任务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Tableau软件实现：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Tableau是一个非常有名的可视化软件，可对海量数据进行可视化输出，有的同学可能会有疑问，这个软件不是生成可视化图表的吗，还能进行数据处理？答案是可以的，用星爷电影里的台词讲就是“表面上是一个吹风机，实际上是剃须刀”，只有想不到，没有做不到，Tableau完全可以对表格数据处理并输出结果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先到官网下载 Tableau Desktop软件，这个有15天的免费试用期，如果是在校学生或者有在职学历教育的同学可以申请免费使用一年，上传学生证及身份证等，届时官方会用邮件发过来一个KEY码，激活即可用一年，如果过了试用期还想用，那就上某宝找卖家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402320" cy="3352800"/>
            <wp:effectExtent l="0" t="0" r="8255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40232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找到官网地址，下载DESKTOP，如果有想进一步学习的同学可以顺手把Prep也一起下载，这是一个为Tableau先预处理数据源的工具，安装好后打开软件：那个白色的图标软件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948055" cy="2072005"/>
            <wp:effectExtent l="0" t="0" r="4445" b="444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4805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选择左边连接- 到文件 - EXCEL 那项，然后在电脑里找到我们要处理的成绩单表格(注：要先把原始数据里面要求和的总成绩字段删掉，我们后面在Tableau里面用创建计算字段的形式进行实现）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404225" cy="2836545"/>
            <wp:effectExtent l="0" t="0" r="6350" b="190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建立好连接，我们把要处理的成绩单拖到右边空白区域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393430" cy="2407920"/>
            <wp:effectExtent l="0" t="0" r="7620" b="190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39343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403590" cy="4631055"/>
            <wp:effectExtent l="0" t="0" r="6985" b="762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463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>下面是数据预览，连接模式选实时即可，然后用鼠标点左下角“工作表1”，生成空白主界面，左边是数据字段项，分为度量名称（维度），和度量值（数值）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398510" cy="2614295"/>
            <wp:effectExtent l="0" t="0" r="2540" b="508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39851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因为这里没有总成绩字段，我们需要在分析- 创建计算字段，创建一个总成绩字段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401050" cy="2687320"/>
            <wp:effectExtent l="0" t="0" r="0" b="825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新字段命名为总成绩，然后把左边字段里的数值字段名用鼠标拖到右边的计算框里，用加号相连，下面显示计算有效，点应用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395970" cy="3401695"/>
            <wp:effectExtent l="0" t="0" r="5080" b="8255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39597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我们把新生成的总成绩字段拖到正上方的列空格里，把部门拖到行空格里 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395970" cy="2644775"/>
            <wp:effectExtent l="0" t="0" r="5080" b="3175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39597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因为上面生成的是自动匹配的可视化图表类型-条形图，我们需要让它显示为表格形式，鼠标点右上角‘智能推荐’，然后选左上角那个表格形式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400415" cy="3195955"/>
            <wp:effectExtent l="0" t="0" r="635" b="444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最终生成的图像是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397240" cy="2578100"/>
            <wp:effectExtent l="0" t="0" r="3810" b="317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39724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这个第二列虽然是我们的求和结果，但是并没有显示字段名，效果不佳，我们改善一下，左下角的度量值拖到列空白处，然后再选表格形式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402320" cy="3555365"/>
            <wp:effectExtent l="0" t="0" r="8255" b="6985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40232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我们把左下角方框里面的成绩单删除，然后用鼠标拖动里面的名称改变一下顺序，最终结果如下：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402320" cy="3476625"/>
            <wp:effectExtent l="0" t="0" r="8255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40232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最后一步导出到EXCEL表格，选工作表 - 导出 - 交叉到EXCEL 即可实现导出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399145" cy="3442335"/>
            <wp:effectExtent l="0" t="0" r="1905" b="5715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39914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402320" cy="4568190"/>
            <wp:effectExtent l="0" t="0" r="8255" b="3810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402320" cy="456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第三个问题多条件查询,就是把左边性别字段移到行空格部门后面，即可实现，然后导出，直接在表格里进行筛选操作即可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8394065" cy="2586990"/>
            <wp:effectExtent l="0" t="0" r="6985" b="381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39406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补充一下前面第一个问题，其实就是把里面的名称字段全都拖到行空格处，如下图，这个表就是我们第一张</w:t>
      </w:r>
      <w:bookmarkStart w:id="0" w:name="_GoBack"/>
      <w:bookmarkEnd w:id="0"/>
      <w:r>
        <w:rPr>
          <w:rFonts w:hint="eastAsia" w:ascii="微软雅黑" w:hAnsi="微软雅黑" w:eastAsia="微软雅黑" w:cs="微软雅黑"/>
          <w:lang w:val="en-US" w:eastAsia="zh-CN"/>
        </w:rPr>
        <w:t>对每个同学进行成绩求和的表，然后导出为表格即可完成</w:t>
      </w:r>
      <w:r>
        <w:drawing>
          <wp:inline distT="0" distB="0" distL="114300" distR="114300">
            <wp:extent cx="8406130" cy="3423920"/>
            <wp:effectExtent l="0" t="0" r="4445" b="508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sectPr>
      <w:pgSz w:w="16838" w:h="23811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C0C868"/>
    <w:multiLevelType w:val="singleLevel"/>
    <w:tmpl w:val="82C0C868"/>
    <w:lvl w:ilvl="0" w:tentative="0">
      <w:start w:val="1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48178AA"/>
    <w:multiLevelType w:val="singleLevel"/>
    <w:tmpl w:val="C48178A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1F7083F3"/>
    <w:multiLevelType w:val="singleLevel"/>
    <w:tmpl w:val="1F7083F3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3258AB4F"/>
    <w:multiLevelType w:val="singleLevel"/>
    <w:tmpl w:val="3258AB4F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6251EAE0"/>
    <w:multiLevelType w:val="singleLevel"/>
    <w:tmpl w:val="6251EAE0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attachedTemplate r:id="rId1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mJmNjc1YWMzOTY5MWVhOGNlNGU1MDdkZDUzY2NkZDgifQ=="/>
  </w:docVars>
  <w:rsids>
    <w:rsidRoot w:val="653833BB"/>
    <w:rsid w:val="01B63B19"/>
    <w:rsid w:val="04B20638"/>
    <w:rsid w:val="09812C3B"/>
    <w:rsid w:val="10605E84"/>
    <w:rsid w:val="18260977"/>
    <w:rsid w:val="18D1090A"/>
    <w:rsid w:val="1A27333D"/>
    <w:rsid w:val="2BC13595"/>
    <w:rsid w:val="2F3E191F"/>
    <w:rsid w:val="30A62752"/>
    <w:rsid w:val="3538471B"/>
    <w:rsid w:val="41055E42"/>
    <w:rsid w:val="44502164"/>
    <w:rsid w:val="47A867B0"/>
    <w:rsid w:val="4CD36D34"/>
    <w:rsid w:val="4D1300FC"/>
    <w:rsid w:val="541E4D01"/>
    <w:rsid w:val="57F423B0"/>
    <w:rsid w:val="5E79177D"/>
    <w:rsid w:val="5FF20982"/>
    <w:rsid w:val="653833BB"/>
    <w:rsid w:val="6C400500"/>
    <w:rsid w:val="71090158"/>
    <w:rsid w:val="719E17CE"/>
    <w:rsid w:val="77530965"/>
    <w:rsid w:val="78C52230"/>
    <w:rsid w:val="7C661D1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eenager\AppData\Roaming\kingsoft\office6\templates\wps\zh_CN\&#25991;&#23383;&#27169;&#26495;.dotx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文字模板.dotx</Template>
  <Pages>19</Pages>
  <Words>4659</Words>
  <Characters>7062</Characters>
  <Lines>0</Lines>
  <Paragraphs>0</Paragraphs>
  <TotalTime>46</TotalTime>
  <ScaleCrop>false</ScaleCrop>
  <LinksUpToDate>false</LinksUpToDate>
  <CharactersWithSpaces>7300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2023-01-21T09:06:00Z</dcterms:created>
  <dc:creator>少年</dc:creator>
  <cp:lastModifiedBy>少年</cp:lastModifiedBy>
  <dcterms:modified xsi:type="dcterms:W3CDTF">2023-01-24T16:00:31Z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E7FB1B3FB8374B43A08D3CD6C1E78FC6</vt:lpwstr>
  </property>
</Properties>
</file>